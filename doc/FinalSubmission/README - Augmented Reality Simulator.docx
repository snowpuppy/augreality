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12AF" w:rsidRDefault="00A712AF" w:rsidP="00A712AF">
      <w:pPr>
        <w:jc w:val="center"/>
        <w:rPr>
          <w:sz w:val="40"/>
          <w:szCs w:val="40"/>
        </w:rPr>
      </w:pPr>
      <w:r w:rsidRPr="00A712AF">
        <w:rPr>
          <w:sz w:val="40"/>
          <w:szCs w:val="40"/>
        </w:rPr>
        <w:t>Augmented Reality Final Submission Index File</w:t>
      </w:r>
    </w:p>
    <w:p w:rsidR="00A712AF" w:rsidRDefault="00A712AF" w:rsidP="00A712AF">
      <w:r>
        <w:t>The Augmented Reality Simulator archive contains the following files, to be reviewed in the order listed.</w:t>
      </w:r>
    </w:p>
    <w:p w:rsidR="00A712AF" w:rsidRPr="00A712AF" w:rsidRDefault="00A712AF" w:rsidP="00A712AF">
      <w:pPr>
        <w:pStyle w:val="ListParagraph"/>
        <w:numPr>
          <w:ilvl w:val="0"/>
          <w:numId w:val="1"/>
        </w:numPr>
        <w:rPr>
          <w:b/>
        </w:rPr>
      </w:pPr>
      <w:r w:rsidRPr="00A712AF">
        <w:rPr>
          <w:b/>
        </w:rPr>
        <w:t xml:space="preserve">Cornell Cup Final </w:t>
      </w:r>
      <w:proofErr w:type="gramStart"/>
      <w:r w:rsidRPr="00A712AF">
        <w:rPr>
          <w:b/>
        </w:rPr>
        <w:t>Report</w:t>
      </w:r>
      <w:r>
        <w:t xml:space="preserve"> :</w:t>
      </w:r>
      <w:proofErr w:type="gramEnd"/>
      <w:r>
        <w:t xml:space="preserve"> Word document containing final report.</w:t>
      </w:r>
    </w:p>
    <w:p w:rsidR="00A712AF" w:rsidRDefault="00A712AF" w:rsidP="00A712AF">
      <w:pPr>
        <w:pStyle w:val="ListParagraph"/>
        <w:numPr>
          <w:ilvl w:val="0"/>
          <w:numId w:val="1"/>
        </w:numPr>
        <w:rPr>
          <w:b/>
        </w:rPr>
      </w:pPr>
      <w:r w:rsidRPr="00A712AF">
        <w:rPr>
          <w:b/>
        </w:rPr>
        <w:t>Graphical Timeline Appendix</w:t>
      </w:r>
      <w:r w:rsidR="007D3F59">
        <w:t>: Word document containing a visual representation of the timeline.</w:t>
      </w:r>
    </w:p>
    <w:p w:rsidR="00A712AF" w:rsidRDefault="00A712AF" w:rsidP="00A712AF">
      <w:pPr>
        <w:pStyle w:val="ListParagraph"/>
        <w:numPr>
          <w:ilvl w:val="0"/>
          <w:numId w:val="1"/>
        </w:numPr>
        <w:rPr>
          <w:b/>
        </w:rPr>
      </w:pPr>
      <w:r w:rsidRPr="00A712AF">
        <w:rPr>
          <w:b/>
        </w:rPr>
        <w:t>Timeline Appendix</w:t>
      </w:r>
      <w:r w:rsidR="007D3F59">
        <w:t>: Excel spreadsheet containing a listing of dates for the timeline.</w:t>
      </w:r>
    </w:p>
    <w:p w:rsidR="00A712AF" w:rsidRPr="001D04B1" w:rsidRDefault="007D3F59" w:rsidP="007D3F59">
      <w:pPr>
        <w:pStyle w:val="ListParagraph"/>
        <w:numPr>
          <w:ilvl w:val="0"/>
          <w:numId w:val="1"/>
        </w:numPr>
        <w:rPr>
          <w:b/>
        </w:rPr>
      </w:pPr>
      <w:r w:rsidRPr="007D3F59">
        <w:rPr>
          <w:b/>
        </w:rPr>
        <w:t>Bill Of Materials Appendix</w:t>
      </w:r>
      <w:r>
        <w:t>: Excel spreadsheet listing items bought and used for the project.</w:t>
      </w:r>
    </w:p>
    <w:p w:rsidR="001D04B1" w:rsidRPr="00AC5B71" w:rsidRDefault="001D04B1" w:rsidP="007D3F59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Phase 1 Senior Design Report</w:t>
      </w:r>
      <w:r>
        <w:t>: Word document containing the report written for phase 1 of this project.</w:t>
      </w:r>
    </w:p>
    <w:p w:rsidR="00AC5B71" w:rsidRPr="00AC5B71" w:rsidRDefault="00AC5B71" w:rsidP="007D3F59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Phase 2 Sensor Schematic Appendix</w:t>
      </w:r>
      <w:r w:rsidRPr="00AC5B71">
        <w:t>:</w:t>
      </w:r>
      <w:r>
        <w:t xml:space="preserve"> Schematic of phase 2’s sensors and microcontroller system</w:t>
      </w:r>
    </w:p>
    <w:p w:rsidR="00AC5B71" w:rsidRPr="00AC5B71" w:rsidRDefault="00AC5B71" w:rsidP="007D3F59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Phase 2 Power Schematic Appendix</w:t>
      </w:r>
      <w:r w:rsidRPr="00AC5B71">
        <w:t>:</w:t>
      </w:r>
      <w:r>
        <w:t xml:space="preserve"> Schematic of phase 2’s power supply</w:t>
      </w:r>
    </w:p>
    <w:p w:rsidR="00AC5B71" w:rsidRPr="00AC5B71" w:rsidRDefault="00AC5B71" w:rsidP="007D3F59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Phase 2 Sensor PCB Layout Appendix</w:t>
      </w:r>
      <w:r w:rsidRPr="00AC5B71">
        <w:t>:</w:t>
      </w:r>
      <w:r>
        <w:t xml:space="preserve"> Printed circuit board (PCB) layout views of phase 2’s sensor and microcontroller PCB</w:t>
      </w:r>
    </w:p>
    <w:p w:rsidR="00AC5B71" w:rsidRPr="00AC5B71" w:rsidRDefault="00AC5B71" w:rsidP="007D3F59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Phase 2 Power PCB Layout Appendix</w:t>
      </w:r>
      <w:r w:rsidRPr="00AC5B71">
        <w:t>:</w:t>
      </w:r>
      <w:r>
        <w:t xml:space="preserve"> PCB layout views of phase 2’s power supply PCB</w:t>
      </w:r>
    </w:p>
    <w:p w:rsidR="00AC5B71" w:rsidRPr="00AC5B71" w:rsidRDefault="00AC5B71" w:rsidP="007D3F59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Phase 1 Schematic Appendix</w:t>
      </w:r>
      <w:r w:rsidRPr="00AC5B71">
        <w:t>:</w:t>
      </w:r>
      <w:r>
        <w:t xml:space="preserve"> Schematic of the full system board used for phase 1</w:t>
      </w:r>
      <w:bookmarkStart w:id="0" w:name="_GoBack"/>
      <w:bookmarkEnd w:id="0"/>
    </w:p>
    <w:p w:rsidR="00AC5B71" w:rsidRPr="00A712AF" w:rsidRDefault="00AC5B71" w:rsidP="007D3F59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Phase 1 PCB Layout Appendix</w:t>
      </w:r>
      <w:r w:rsidRPr="00AC5B71">
        <w:t>:</w:t>
      </w:r>
      <w:r>
        <w:t xml:space="preserve"> PCB layout views of the full system board used for phase 1</w:t>
      </w:r>
    </w:p>
    <w:sectPr w:rsidR="00AC5B71" w:rsidRPr="00A712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2F2115"/>
    <w:multiLevelType w:val="hybridMultilevel"/>
    <w:tmpl w:val="AE78CF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1AC0"/>
    <w:rsid w:val="001D04B1"/>
    <w:rsid w:val="007D3F59"/>
    <w:rsid w:val="00A712AF"/>
    <w:rsid w:val="00AC5B71"/>
    <w:rsid w:val="00AF1AC0"/>
    <w:rsid w:val="00CB7800"/>
    <w:rsid w:val="00CE5268"/>
    <w:rsid w:val="00F46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12A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12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168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Engineering Computer Network</Company>
  <LinksUpToDate>false</LinksUpToDate>
  <CharactersWithSpaces>1126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Smith, Thor A</dc:creator>
  <cp:lastModifiedBy>Stephen Carlson</cp:lastModifiedBy>
  <cp:revision>4</cp:revision>
  <dcterms:created xsi:type="dcterms:W3CDTF">2014-04-21T00:18:00Z</dcterms:created>
  <dcterms:modified xsi:type="dcterms:W3CDTF">2014-04-21T14:23:00Z</dcterms:modified>
</cp:coreProperties>
</file>