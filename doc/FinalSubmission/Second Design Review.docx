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BF8" w:rsidRDefault="003A5BF8">
      <w:r w:rsidRPr="0044372D">
        <w:rPr>
          <w:b/>
        </w:rPr>
        <w:t>Date Held</w:t>
      </w:r>
      <w:r>
        <w:t>: 02/17/2014</w:t>
      </w:r>
    </w:p>
    <w:p w:rsidR="003A5BF8" w:rsidRDefault="003A5BF8">
      <w:r w:rsidRPr="0044372D">
        <w:rPr>
          <w:b/>
        </w:rPr>
        <w:t>Attendance</w:t>
      </w:r>
      <w:r>
        <w:t xml:space="preserve">: Dr. Mark Johnson, </w:t>
      </w:r>
      <w:r w:rsidRPr="003A5BF8">
        <w:t>Dr. David Schneider</w:t>
      </w:r>
      <w:r w:rsidR="0044372D">
        <w:t>, Thor Smith, Steven Ellis, Stephen Carlson</w:t>
      </w:r>
    </w:p>
    <w:p w:rsidR="003A5BF8" w:rsidRDefault="003A5BF8">
      <w:r>
        <w:t xml:space="preserve">George Hadley </w:t>
      </w:r>
      <w:r w:rsidR="00DB1E63">
        <w:t xml:space="preserve">was not at the review, but in preparation for the review he </w:t>
      </w:r>
      <w:r>
        <w:t>suggested that our device could be used to give tours as well. In response to this we made available the absol</w:t>
      </w:r>
      <w:r w:rsidR="0044372D">
        <w:t>ute GPS</w:t>
      </w:r>
      <w:r>
        <w:t xml:space="preserve"> coordinates of the player to the upper level application in addition to the relative coordinates.</w:t>
      </w:r>
    </w:p>
    <w:p w:rsidR="00BF7A68" w:rsidRDefault="00BF7A68">
      <w:r>
        <w:t>Talking points during the mid-review included:</w:t>
      </w:r>
    </w:p>
    <w:p w:rsidR="00BF7A68" w:rsidRDefault="00BF7A68" w:rsidP="00BF7A68">
      <w:pPr>
        <w:pStyle w:val="ListParagraph"/>
        <w:numPr>
          <w:ilvl w:val="0"/>
          <w:numId w:val="1"/>
        </w:numPr>
      </w:pPr>
      <w:r>
        <w:t>How do we as a team make tradeoffs</w:t>
      </w:r>
      <w:r w:rsidR="004B2342">
        <w:t>? Why is one decision better than another?</w:t>
      </w:r>
    </w:p>
    <w:p w:rsidR="00BF7A68" w:rsidRDefault="00CC3DC1" w:rsidP="004B2342">
      <w:pPr>
        <w:pStyle w:val="ListParagraph"/>
        <w:numPr>
          <w:ilvl w:val="1"/>
          <w:numId w:val="1"/>
        </w:numPr>
      </w:pPr>
      <w:r>
        <w:t>A suggestion was made</w:t>
      </w:r>
      <w:r w:rsidR="00BF7A68">
        <w:t xml:space="preserve"> to use weighted system to evaluate user experience.</w:t>
      </w:r>
    </w:p>
    <w:p w:rsidR="00CC3DC1" w:rsidRDefault="00CC3DC1" w:rsidP="00BF7A68">
      <w:pPr>
        <w:pStyle w:val="ListParagraph"/>
        <w:numPr>
          <w:ilvl w:val="0"/>
          <w:numId w:val="1"/>
        </w:numPr>
      </w:pPr>
      <w:r>
        <w:t>It was suggested to add additional test requirements for the user experience to make them more measureable.</w:t>
      </w:r>
    </w:p>
    <w:p w:rsidR="00BF7A68" w:rsidRDefault="00BF7A68" w:rsidP="00BF7A68">
      <w:pPr>
        <w:pStyle w:val="ListParagraph"/>
        <w:numPr>
          <w:ilvl w:val="1"/>
          <w:numId w:val="1"/>
        </w:numPr>
      </w:pPr>
      <w:r>
        <w:t>Ask users to complete a set of tasks.</w:t>
      </w:r>
    </w:p>
    <w:p w:rsidR="00BF7A68" w:rsidRDefault="00BF7A68" w:rsidP="00BF7A68">
      <w:pPr>
        <w:pStyle w:val="ListParagraph"/>
        <w:numPr>
          <w:ilvl w:val="1"/>
          <w:numId w:val="1"/>
        </w:numPr>
      </w:pPr>
      <w:r>
        <w:t>Place items in a known location in space and observe drift.</w:t>
      </w:r>
    </w:p>
    <w:p w:rsidR="00BF7A68" w:rsidRDefault="00CC3DC1" w:rsidP="00BF7A68">
      <w:pPr>
        <w:pStyle w:val="ListParagraph"/>
        <w:numPr>
          <w:ilvl w:val="0"/>
          <w:numId w:val="1"/>
        </w:numPr>
      </w:pPr>
      <w:r>
        <w:t>It was suggested to mitigate</w:t>
      </w:r>
      <w:r w:rsidR="00BF7A68">
        <w:t xml:space="preserve"> risks by finding alternative</w:t>
      </w:r>
      <w:r>
        <w:t>s</w:t>
      </w:r>
      <w:r w:rsidR="00BF7A68">
        <w:t xml:space="preserve"> for GPS to prevent “jumping”</w:t>
      </w:r>
      <w:r w:rsidR="00DD3821">
        <w:t xml:space="preserve"> when the GPS detects movement</w:t>
      </w:r>
      <w:r w:rsidR="00BF7A68">
        <w:t>.</w:t>
      </w:r>
    </w:p>
    <w:p w:rsidR="0044372D" w:rsidRDefault="00BF7A68" w:rsidP="00CC3DC1">
      <w:pPr>
        <w:pStyle w:val="ListParagraph"/>
        <w:numPr>
          <w:ilvl w:val="0"/>
          <w:numId w:val="1"/>
        </w:numPr>
      </w:pPr>
      <w:r>
        <w:t>Add decision points to timeline to decide when too much time has be</w:t>
      </w:r>
      <w:r w:rsidR="00CC3DC1">
        <w:t>en spent implementing a feature and alternative strategies to explore.</w:t>
      </w:r>
      <w:bookmarkStart w:id="0" w:name="_GoBack"/>
      <w:bookmarkEnd w:id="0"/>
    </w:p>
    <w:sectPr w:rsidR="00443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57F9C"/>
    <w:multiLevelType w:val="hybridMultilevel"/>
    <w:tmpl w:val="C7D02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856"/>
    <w:rsid w:val="003A5BF8"/>
    <w:rsid w:val="0044372D"/>
    <w:rsid w:val="004B2342"/>
    <w:rsid w:val="008F3856"/>
    <w:rsid w:val="00994201"/>
    <w:rsid w:val="00BE39CC"/>
    <w:rsid w:val="00BF7A68"/>
    <w:rsid w:val="00CB7800"/>
    <w:rsid w:val="00CC3DC1"/>
    <w:rsid w:val="00DB1E63"/>
    <w:rsid w:val="00DD3821"/>
    <w:rsid w:val="00F4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A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86142460</Template>
  <TotalTime>34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Thor A</dc:creator>
  <cp:keywords/>
  <dc:description/>
  <cp:lastModifiedBy>Smith, Thor A</cp:lastModifiedBy>
  <cp:revision>5</cp:revision>
  <dcterms:created xsi:type="dcterms:W3CDTF">2014-04-21T22:45:00Z</dcterms:created>
  <dcterms:modified xsi:type="dcterms:W3CDTF">2014-04-21T23:19:00Z</dcterms:modified>
</cp:coreProperties>
</file>