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412" w:rsidRDefault="005F75D4" w:rsidP="00294412">
      <w:pPr>
        <w:jc w:val="center"/>
      </w:pPr>
      <w:r>
        <w:rPr>
          <w:b/>
        </w:rPr>
        <w:t>Graphical Timeline</w:t>
      </w:r>
      <w:bookmarkStart w:id="0" w:name="_GoBack"/>
      <w:bookmarkEnd w:id="0"/>
    </w:p>
    <w:p w:rsidR="00294412" w:rsidRDefault="00294412" w:rsidP="00294412"/>
    <w:p w:rsidR="006E5866" w:rsidRDefault="006E5866" w:rsidP="00294412">
      <w:r>
        <w:rPr>
          <w:noProof/>
        </w:rPr>
        <w:drawing>
          <wp:inline distT="0" distB="0" distL="0" distR="0">
            <wp:extent cx="5943600" cy="2879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Timeline_5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866" w:rsidRDefault="006E5866" w:rsidP="00294412"/>
    <w:p w:rsidR="006E5866" w:rsidRDefault="006E5866" w:rsidP="00294412">
      <w:r>
        <w:rPr>
          <w:noProof/>
        </w:rPr>
        <w:drawing>
          <wp:inline distT="0" distB="0" distL="0" distR="0">
            <wp:extent cx="5943600" cy="2879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Timeline_5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866" w:rsidRDefault="006E5866" w:rsidP="00294412"/>
    <w:p w:rsidR="006E5866" w:rsidRDefault="006E5866" w:rsidP="00294412"/>
    <w:p w:rsidR="006E5866" w:rsidRDefault="006E5866" w:rsidP="00294412"/>
    <w:p w:rsidR="006E5866" w:rsidRDefault="006E5866" w:rsidP="00294412"/>
    <w:p w:rsidR="006E5866" w:rsidRDefault="006E5866" w:rsidP="00294412"/>
    <w:p w:rsidR="006E5866" w:rsidRDefault="006E5866" w:rsidP="00294412"/>
    <w:p w:rsidR="006E5866" w:rsidRDefault="006E5866" w:rsidP="00294412"/>
    <w:p w:rsidR="006E5866" w:rsidRDefault="006E5866" w:rsidP="00294412">
      <w:r>
        <w:rPr>
          <w:noProof/>
        </w:rPr>
        <w:drawing>
          <wp:inline distT="0" distB="0" distL="0" distR="0">
            <wp:extent cx="5943600" cy="28790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Timeline_5_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866" w:rsidRDefault="006E5866" w:rsidP="00294412"/>
    <w:p w:rsidR="006E5866" w:rsidRDefault="006E5866" w:rsidP="00294412">
      <w:r>
        <w:rPr>
          <w:noProof/>
        </w:rPr>
        <w:drawing>
          <wp:inline distT="0" distB="0" distL="0" distR="0">
            <wp:extent cx="5943600" cy="28790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Timeline_5_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866" w:rsidRDefault="006E5866" w:rsidP="00294412"/>
    <w:p w:rsidR="006E5866" w:rsidRPr="00294412" w:rsidRDefault="006E5866" w:rsidP="00294412"/>
    <w:sectPr w:rsidR="006E5866" w:rsidRPr="00294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panose1 w:val="020F0302020204030204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470"/>
    <w:rsid w:val="00294412"/>
    <w:rsid w:val="005F75D4"/>
    <w:rsid w:val="006E5866"/>
    <w:rsid w:val="00821470"/>
    <w:rsid w:val="00925635"/>
    <w:rsid w:val="00CB7800"/>
    <w:rsid w:val="00F4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4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4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4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4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7167DD14</Template>
  <TotalTime>1</TotalTime>
  <Pages>2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Engineering Computer Network</Company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Smith, Thor A</dc:creator>
  <cp:lastModifiedBy>Smith, Thor A</cp:lastModifiedBy>
  <cp:revision>2</cp:revision>
  <dcterms:created xsi:type="dcterms:W3CDTF">2014-04-21T00:14:00Z</dcterms:created>
  <dcterms:modified xsi:type="dcterms:W3CDTF">2014-04-21T00:14:00Z</dcterms:modified>
</cp:coreProperties>
</file>